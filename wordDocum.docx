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ytu"/>
      </w:pPr>
      <w:r>
        <w:t xml:space="preserve">Module3_wordDocument</w:t>
      </w:r>
    </w:p>
    <w:p>
      <w:pPr>
        <w:pStyle w:val="Author"/>
      </w:pPr>
      <w:r>
        <w:t xml:space="preserve">Magda</w:t>
      </w:r>
      <w:r>
        <w:t xml:space="preserve"> </w:t>
      </w:r>
      <w:r>
        <w:t xml:space="preserve">G.</w:t>
      </w:r>
    </w:p>
    <w:p>
      <w:pPr>
        <w:pStyle w:val="Data"/>
      </w:pPr>
      <w:r>
        <w:t xml:space="preserve">24</w:t>
      </w:r>
      <w:r>
        <w:t xml:space="preserve"> </w:t>
      </w:r>
      <w:r>
        <w:t xml:space="preserve">lutego</w:t>
      </w:r>
      <w:r>
        <w:t xml:space="preserve"> </w:t>
      </w:r>
      <w:r>
        <w:t xml:space="preserve">2018</w:t>
      </w:r>
    </w:p>
    <w:p>
      <w:pPr>
        <w:pStyle w:val="Nagwek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ipercze"/>
          </w:rPr>
          <w:t xml:space="preserve">http://rmarkdown.rstudio.com</w:t>
        </w:r>
      </w:hyperlink>
      <w:r>
        <w:t xml:space="preserve">.</w:t>
      </w:r>
    </w:p>
    <w:p>
      <w:pPr>
        <w:pStyle w:val="Tekstpodstawowy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Nagwek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kstpodstawowy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Docum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kstpodstawowy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Nagwek2"/>
      </w:pPr>
      <w:bookmarkStart w:id="25" w:name="top-of-the-cars-dataset"/>
      <w:bookmarkEnd w:id="25"/>
      <w:r>
        <w:t xml:space="preserve">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933878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AE101E"/>
    <w:multiLevelType w:val="multilevel"/>
    <w:tmpl w:val="DDEA0A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AA84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83290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21A285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E0AE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F79A6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3127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00A15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0D662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5D5864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0EAD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95C0A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9f0754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rsid w:val="000A6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rsid w:val="000A673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kstpodstawowyZnak">
    <w:name w:val="Tekst podstawowy Znak"/>
    <w:basedOn w:val="Domylnaczcionkaakapitu"/>
    <w:link w:val="Tekstpodstawowy"/>
    <w:rsid w:val="000A6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wordDocum.dotx</Template>
  <TotalTime>0</TotalTime>
  <Pages>2</Pages>
  <Words>134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Module3_wordDocument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Module3_wordDocument</dc:title>
  <dc:creator>Magda G.</dc:creator>
  <dcterms:created xsi:type="dcterms:W3CDTF">2018-02-23T23:27:13Z</dcterms:created>
  <dcterms:modified xsi:type="dcterms:W3CDTF">2018-02-23T23:27:13Z</dcterms:modified>
</cp:coreProperties>
</file>